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75" w:rsidRPr="006E07E4" w:rsidRDefault="00E45475" w:rsidP="00E45475">
      <w:pPr>
        <w:tabs>
          <w:tab w:val="left" w:pos="2385"/>
        </w:tabs>
        <w:jc w:val="center"/>
        <w:rPr>
          <w:b/>
        </w:rPr>
      </w:pPr>
      <w:r>
        <w:rPr>
          <w:b/>
        </w:rPr>
        <w:t>REPORTE</w:t>
      </w:r>
      <w:r w:rsidRPr="006E07E4">
        <w:rPr>
          <w:b/>
        </w:rPr>
        <w:t xml:space="preserve"> DE ACTIVIDADES</w:t>
      </w:r>
      <w:r>
        <w:rPr>
          <w:b/>
        </w:rPr>
        <w:t xml:space="preserve"> MENSUAL PACE UTA</w:t>
      </w:r>
    </w:p>
    <w:tbl>
      <w:tblPr>
        <w:tblStyle w:val="Tablaconcuadrcula"/>
        <w:tblW w:w="0" w:type="auto"/>
        <w:tblLook w:val="04A0"/>
      </w:tblPr>
      <w:tblGrid>
        <w:gridCol w:w="2689"/>
        <w:gridCol w:w="1984"/>
        <w:gridCol w:w="2126"/>
        <w:gridCol w:w="1842"/>
      </w:tblGrid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PROFESIONAL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>
              <w:t xml:space="preserve">PEM 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ÁREA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>
              <w:t xml:space="preserve">Preparación en Enseñanza Media 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MES</w:t>
            </w:r>
          </w:p>
        </w:tc>
        <w:tc>
          <w:tcPr>
            <w:tcW w:w="1984" w:type="dxa"/>
          </w:tcPr>
          <w:p w:rsidR="00707318" w:rsidRPr="006035FC" w:rsidRDefault="00707318" w:rsidP="00112303">
            <w:pPr>
              <w:tabs>
                <w:tab w:val="left" w:pos="2385"/>
              </w:tabs>
            </w:pPr>
          </w:p>
        </w:tc>
        <w:tc>
          <w:tcPr>
            <w:tcW w:w="2126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FECHA DE REPORTE</w:t>
            </w:r>
          </w:p>
        </w:tc>
        <w:tc>
          <w:tcPr>
            <w:tcW w:w="1842" w:type="dxa"/>
          </w:tcPr>
          <w:p w:rsidR="00707318" w:rsidRDefault="004B1294" w:rsidP="00A962CA">
            <w:pPr>
              <w:tabs>
                <w:tab w:val="left" w:pos="2385"/>
              </w:tabs>
            </w:pPr>
            <w:r>
              <w:t>25-0</w:t>
            </w:r>
            <w:r w:rsidR="00A962CA">
              <w:t>6</w:t>
            </w:r>
            <w:r>
              <w:t>-2018</w:t>
            </w:r>
          </w:p>
        </w:tc>
      </w:tr>
      <w:tr w:rsidR="00707318" w:rsidTr="00112303">
        <w:tc>
          <w:tcPr>
            <w:tcW w:w="2689" w:type="dxa"/>
          </w:tcPr>
          <w:p w:rsidR="00707318" w:rsidRPr="00606F44" w:rsidRDefault="00707318" w:rsidP="00112303">
            <w:pPr>
              <w:tabs>
                <w:tab w:val="left" w:pos="2385"/>
              </w:tabs>
              <w:rPr>
                <w:b/>
              </w:rPr>
            </w:pPr>
            <w:r w:rsidRPr="00606F44">
              <w:rPr>
                <w:b/>
              </w:rPr>
              <w:t>A QUIEN REPORTA</w:t>
            </w:r>
          </w:p>
        </w:tc>
        <w:tc>
          <w:tcPr>
            <w:tcW w:w="5952" w:type="dxa"/>
            <w:gridSpan w:val="3"/>
          </w:tcPr>
          <w:p w:rsidR="00707318" w:rsidRPr="006035FC" w:rsidRDefault="00707318" w:rsidP="00112303">
            <w:pPr>
              <w:tabs>
                <w:tab w:val="left" w:pos="2385"/>
              </w:tabs>
            </w:pPr>
            <w:r w:rsidRPr="006035FC">
              <w:t xml:space="preserve">José Miguel </w:t>
            </w:r>
            <w:proofErr w:type="spellStart"/>
            <w:r w:rsidRPr="006035FC">
              <w:t>Imaña</w:t>
            </w:r>
            <w:proofErr w:type="spellEnd"/>
            <w:r w:rsidRPr="006035FC">
              <w:t xml:space="preserve"> Cerda</w:t>
            </w:r>
          </w:p>
        </w:tc>
      </w:tr>
    </w:tbl>
    <w:p w:rsidR="00707318" w:rsidRDefault="00707318" w:rsidP="00707318">
      <w:pPr>
        <w:tabs>
          <w:tab w:val="left" w:pos="2385"/>
        </w:tabs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jc w:val="both"/>
        <w:rPr>
          <w:b/>
        </w:rPr>
      </w:pPr>
      <w:r w:rsidRPr="006323A3">
        <w:rPr>
          <w:b/>
        </w:rPr>
        <w:t>ACTIVIDADES REALIZADAS DURANTE EL MES</w:t>
      </w:r>
    </w:p>
    <w:p w:rsidR="00707318" w:rsidRPr="000E4D2C" w:rsidRDefault="00707318" w:rsidP="00707318">
      <w:pPr>
        <w:tabs>
          <w:tab w:val="left" w:pos="2385"/>
        </w:tabs>
        <w:jc w:val="both"/>
        <w:rPr>
          <w:b/>
        </w:rPr>
      </w:pP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spacing w:line="360" w:lineRule="auto"/>
        <w:jc w:val="both"/>
      </w:pPr>
      <w:r w:rsidRPr="000E4D2C">
        <w:rPr>
          <w:b/>
        </w:rPr>
        <w:t xml:space="preserve"> Subcomponente Diagnóstico e Inducción</w:t>
      </w:r>
      <w:r w:rsidRPr="000E4D2C">
        <w:t xml:space="preserve"> </w:t>
      </w:r>
    </w:p>
    <w:p w:rsidR="001C47A2" w:rsidRDefault="001C47A2" w:rsidP="001C47A2">
      <w:pPr>
        <w:pStyle w:val="Prrafodelista"/>
        <w:numPr>
          <w:ilvl w:val="1"/>
          <w:numId w:val="4"/>
        </w:numPr>
        <w:tabs>
          <w:tab w:val="left" w:pos="2385"/>
        </w:tabs>
        <w:spacing w:line="360" w:lineRule="auto"/>
        <w:jc w:val="both"/>
      </w:pPr>
      <w:r>
        <w:t xml:space="preserve">No se reportan actividades para este </w:t>
      </w:r>
      <w:r w:rsidR="00ED0133">
        <w:t>subcomponente</w:t>
      </w:r>
      <w:r>
        <w:t>.</w:t>
      </w:r>
    </w:p>
    <w:p w:rsidR="00707318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jc w:val="both"/>
        <w:rPr>
          <w:b/>
        </w:rPr>
      </w:pPr>
      <w:r>
        <w:rPr>
          <w:b/>
        </w:rPr>
        <w:t>Subcomponente Desarrollo de Capacidades</w:t>
      </w:r>
    </w:p>
    <w:p w:rsidR="00707318" w:rsidRPr="003C5C97" w:rsidRDefault="00707318" w:rsidP="001743F2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 w:rsidR="0065262D" w:rsidRPr="00D66D7C">
        <w:t>3</w:t>
      </w:r>
      <w:r w:rsidR="003C5C97">
        <w:t>E</w:t>
      </w:r>
      <w:r w:rsidRPr="00D66D7C">
        <w:t xml:space="preserve">, </w:t>
      </w:r>
      <w:r w:rsidR="0065262D" w:rsidRPr="00D66D7C">
        <w:rPr>
          <w:sz w:val="25"/>
          <w:lang w:val="es-ES"/>
        </w:rPr>
        <w:t>Liceo Octavio Palma Pérez</w:t>
      </w:r>
      <w:r w:rsidRPr="00D66D7C">
        <w:t>,</w:t>
      </w:r>
      <w:r w:rsidR="001743F2">
        <w:t xml:space="preserve"> Arica,</w:t>
      </w:r>
      <w:r w:rsidRPr="00D66D7C">
        <w:t xml:space="preserve"> </w:t>
      </w:r>
      <w:r w:rsidR="003C5C97">
        <w:t>28</w:t>
      </w:r>
      <w:r w:rsidR="0065262D" w:rsidRPr="00D66D7C">
        <w:t>-0</w:t>
      </w:r>
      <w:r w:rsidR="003C5C97">
        <w:t>6</w:t>
      </w:r>
      <w:r w:rsidR="0065262D" w:rsidRPr="00D66D7C">
        <w:t>-2018</w:t>
      </w:r>
      <w:r w:rsidRPr="00D66D7C">
        <w:t xml:space="preserve"> </w:t>
      </w:r>
      <w:r w:rsidR="0065262D" w:rsidRPr="00D66D7C">
        <w:t>de 08:00 a 09:30</w:t>
      </w:r>
      <w:r w:rsidRPr="00D66D7C">
        <w:t xml:space="preserve"> (Evidencia PEM)</w:t>
      </w:r>
    </w:p>
    <w:p w:rsidR="003C5C97" w:rsidRPr="003C5C97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29</w:t>
      </w:r>
      <w:r w:rsidRPr="00D66D7C">
        <w:t>-0</w:t>
      </w:r>
      <w:r>
        <w:t>5</w:t>
      </w:r>
      <w:r w:rsidRPr="00D66D7C">
        <w:t>-2018 de 08:00 a 09:30 (Evidencia PEM)</w:t>
      </w:r>
    </w:p>
    <w:p w:rsidR="003C5C97" w:rsidRPr="00D66D7C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29</w:t>
      </w:r>
      <w:r w:rsidRPr="00D66D7C">
        <w:t>-0</w:t>
      </w:r>
      <w:r>
        <w:t>5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3C5C97" w:rsidRPr="003C5C97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B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30</w:t>
      </w:r>
      <w:r w:rsidRPr="00D66D7C">
        <w:t>-0</w:t>
      </w:r>
      <w:r>
        <w:t>5</w:t>
      </w:r>
      <w:r w:rsidRPr="00D66D7C">
        <w:t>-2018 de 08:00 a 09:30 (Evidencia PEM)</w:t>
      </w:r>
    </w:p>
    <w:p w:rsidR="003C5C97" w:rsidRPr="00D66D7C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30</w:t>
      </w:r>
      <w:r w:rsidRPr="00D66D7C">
        <w:t>-0</w:t>
      </w:r>
      <w:r>
        <w:t>5</w:t>
      </w:r>
      <w:r w:rsidRPr="00D66D7C">
        <w:t xml:space="preserve">-2018 de </w:t>
      </w:r>
      <w:r>
        <w:t>09</w:t>
      </w:r>
      <w:r w:rsidRPr="00D66D7C">
        <w:t>:</w:t>
      </w:r>
      <w:r>
        <w:t>45</w:t>
      </w:r>
      <w:r w:rsidRPr="00D66D7C">
        <w:t xml:space="preserve"> a </w:t>
      </w:r>
      <w:r>
        <w:t>11</w:t>
      </w:r>
      <w:r w:rsidRPr="00D66D7C">
        <w:t>:</w:t>
      </w:r>
      <w:r>
        <w:t>15</w:t>
      </w:r>
      <w:r w:rsidRPr="00D66D7C">
        <w:t xml:space="preserve"> (Evidencia PEM)</w:t>
      </w:r>
    </w:p>
    <w:p w:rsidR="003C5C97" w:rsidRPr="00CA7631" w:rsidRDefault="003C5C97" w:rsidP="003C5C97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CA7631">
        <w:t xml:space="preserve">Acompañamiento al aula área Matemática, 4G, </w:t>
      </w:r>
      <w:r w:rsidRPr="00CA7631">
        <w:rPr>
          <w:sz w:val="25"/>
          <w:lang w:val="es-ES"/>
        </w:rPr>
        <w:t>Liceo Octavio Palma Pérez</w:t>
      </w:r>
      <w:r w:rsidRPr="00CA7631">
        <w:t>, Arica, 30-05-2018 de 11:25 a 12:55 (Evidencia PEM)</w:t>
      </w:r>
    </w:p>
    <w:p w:rsidR="00277110" w:rsidRPr="00D66D7C" w:rsidRDefault="00277110" w:rsidP="0027711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3C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</w:t>
      </w:r>
      <w:r w:rsidR="00853D38">
        <w:t>1</w:t>
      </w:r>
      <w:r w:rsidRPr="00D66D7C">
        <w:t>-0</w:t>
      </w:r>
      <w:r>
        <w:t>5</w:t>
      </w:r>
      <w:r w:rsidRPr="00D66D7C">
        <w:t xml:space="preserve">-2018 de </w:t>
      </w:r>
      <w:r>
        <w:t>08</w:t>
      </w:r>
      <w:r w:rsidRPr="00D66D7C">
        <w:t>:</w:t>
      </w:r>
      <w:r>
        <w:t>00</w:t>
      </w:r>
      <w:r w:rsidRPr="00D66D7C">
        <w:t xml:space="preserve"> a </w:t>
      </w:r>
      <w:r>
        <w:t>09</w:t>
      </w:r>
      <w:r w:rsidRPr="00D66D7C">
        <w:t>:</w:t>
      </w:r>
      <w:r>
        <w:t>30</w:t>
      </w:r>
      <w:r w:rsidRPr="00D66D7C">
        <w:t xml:space="preserve"> (Evidencia PEM)</w:t>
      </w:r>
    </w:p>
    <w:p w:rsidR="00277110" w:rsidRPr="00D66D7C" w:rsidRDefault="00277110" w:rsidP="0027711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3H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3</w:t>
      </w:r>
      <w:r w:rsidR="00853D38">
        <w:t>1</w:t>
      </w:r>
      <w:r w:rsidRPr="00D66D7C">
        <w:t>-0</w:t>
      </w:r>
      <w:r>
        <w:t>5</w:t>
      </w:r>
      <w:r w:rsidRPr="00D66D7C">
        <w:t xml:space="preserve">-2018 de </w:t>
      </w:r>
      <w:r w:rsidR="00853D38">
        <w:t>09</w:t>
      </w:r>
      <w:r w:rsidRPr="00D66D7C">
        <w:t>:</w:t>
      </w:r>
      <w:r w:rsidR="00853D38">
        <w:t>4</w:t>
      </w:r>
      <w:r>
        <w:t>5</w:t>
      </w:r>
      <w:r w:rsidRPr="00D66D7C">
        <w:t xml:space="preserve"> a </w:t>
      </w:r>
      <w:r w:rsidR="00853D38">
        <w:t>11</w:t>
      </w:r>
      <w:r w:rsidRPr="00D66D7C">
        <w:t>:</w:t>
      </w:r>
      <w:r w:rsidR="00853D38">
        <w:t>15</w:t>
      </w:r>
      <w:r w:rsidRPr="00D66D7C">
        <w:t xml:space="preserve"> (Evidencia PEM)</w:t>
      </w:r>
    </w:p>
    <w:p w:rsidR="001E2C2F" w:rsidRPr="003C5C97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05</w:t>
      </w:r>
      <w:r w:rsidRPr="00D66D7C">
        <w:t>-0</w:t>
      </w:r>
      <w:r>
        <w:t>6</w:t>
      </w:r>
      <w:r w:rsidRPr="00D66D7C">
        <w:t>-2018 de 08:00 a 09:30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05</w:t>
      </w:r>
      <w:r w:rsidRPr="00D66D7C">
        <w:t>-0</w:t>
      </w:r>
      <w:r>
        <w:t>6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4D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05</w:t>
      </w:r>
      <w:r w:rsidRPr="00D66D7C">
        <w:t>-0</w:t>
      </w:r>
      <w:r>
        <w:t>6</w:t>
      </w:r>
      <w:r w:rsidRPr="00D66D7C">
        <w:t xml:space="preserve">-2018 de </w:t>
      </w:r>
      <w:r>
        <w:t>13</w:t>
      </w:r>
      <w:r w:rsidRPr="00D66D7C">
        <w:t>:</w:t>
      </w:r>
      <w:r>
        <w:t>35</w:t>
      </w:r>
      <w:r w:rsidRPr="00D66D7C">
        <w:t xml:space="preserve"> a </w:t>
      </w:r>
      <w:r>
        <w:t>15</w:t>
      </w:r>
      <w:r w:rsidRPr="00D66D7C">
        <w:t>:</w:t>
      </w:r>
      <w:r>
        <w:t>05</w:t>
      </w:r>
      <w:r w:rsidRPr="00D66D7C">
        <w:t xml:space="preserve"> (Evidencia PEM)</w:t>
      </w:r>
    </w:p>
    <w:p w:rsidR="001E2C2F" w:rsidRPr="003C5C97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B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06</w:t>
      </w:r>
      <w:r w:rsidRPr="00D66D7C">
        <w:t>-0</w:t>
      </w:r>
      <w:r>
        <w:t>6</w:t>
      </w:r>
      <w:r w:rsidRPr="00D66D7C">
        <w:t>-2018 de 08:00 a 09:30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06</w:t>
      </w:r>
      <w:r w:rsidRPr="00D66D7C">
        <w:t>-0</w:t>
      </w:r>
      <w:r>
        <w:t>6</w:t>
      </w:r>
      <w:r w:rsidRPr="00D66D7C">
        <w:t xml:space="preserve">-2018 de </w:t>
      </w:r>
      <w:r>
        <w:t>09</w:t>
      </w:r>
      <w:r w:rsidRPr="00D66D7C">
        <w:t>:</w:t>
      </w:r>
      <w:r>
        <w:t>45</w:t>
      </w:r>
      <w:r w:rsidRPr="00D66D7C">
        <w:t xml:space="preserve"> a </w:t>
      </w:r>
      <w:r>
        <w:t>11</w:t>
      </w:r>
      <w:r w:rsidRPr="00D66D7C">
        <w:t>:</w:t>
      </w:r>
      <w:r>
        <w:t>15</w:t>
      </w:r>
      <w:r w:rsidRPr="00D66D7C">
        <w:t xml:space="preserve"> (Evidencia PEM)</w:t>
      </w:r>
    </w:p>
    <w:p w:rsidR="001E2C2F" w:rsidRPr="00D66D7C" w:rsidRDefault="001E2C2F" w:rsidP="001E2C2F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4G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06</w:t>
      </w:r>
      <w:r w:rsidRPr="00D66D7C">
        <w:t>-0</w:t>
      </w:r>
      <w:r>
        <w:t>6</w:t>
      </w:r>
      <w:r w:rsidRPr="00D66D7C">
        <w:t>-2018 de</w:t>
      </w:r>
      <w:r>
        <w:t xml:space="preserve"> 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177CD4" w:rsidRPr="003C5C97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lastRenderedPageBreak/>
        <w:t>Acompañamiento al aula área Matemática, 3</w:t>
      </w:r>
      <w:r>
        <w:t>E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11</w:t>
      </w:r>
      <w:r w:rsidRPr="00D66D7C">
        <w:t>-0</w:t>
      </w:r>
      <w:r>
        <w:t>6</w:t>
      </w:r>
      <w:r w:rsidRPr="00D66D7C">
        <w:t>-2018 de 08:00 a 09:30 (Evidencia PEM)</w:t>
      </w:r>
    </w:p>
    <w:p w:rsidR="00177CD4" w:rsidRPr="003C5C97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12</w:t>
      </w:r>
      <w:r w:rsidRPr="00D66D7C">
        <w:t>-0</w:t>
      </w:r>
      <w:r>
        <w:t>6</w:t>
      </w:r>
      <w:r w:rsidRPr="00D66D7C">
        <w:t>-2018 de 08:00 a 09:30 (Evidencia PEM)</w:t>
      </w:r>
    </w:p>
    <w:p w:rsidR="00177CD4" w:rsidRPr="00D66D7C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12</w:t>
      </w:r>
      <w:r w:rsidRPr="00D66D7C">
        <w:t>-0</w:t>
      </w:r>
      <w:r>
        <w:t>6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177CD4" w:rsidRPr="00D66D7C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4D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12</w:t>
      </w:r>
      <w:r w:rsidRPr="00D66D7C">
        <w:t>-0</w:t>
      </w:r>
      <w:r>
        <w:t>6</w:t>
      </w:r>
      <w:r w:rsidRPr="00D66D7C">
        <w:t xml:space="preserve">-2018 de </w:t>
      </w:r>
      <w:r>
        <w:t>13</w:t>
      </w:r>
      <w:r w:rsidRPr="00D66D7C">
        <w:t>:</w:t>
      </w:r>
      <w:r>
        <w:t>35</w:t>
      </w:r>
      <w:r w:rsidRPr="00D66D7C">
        <w:t xml:space="preserve"> a </w:t>
      </w:r>
      <w:r>
        <w:t>15</w:t>
      </w:r>
      <w:r w:rsidRPr="00D66D7C">
        <w:t>:</w:t>
      </w:r>
      <w:r>
        <w:t>05</w:t>
      </w:r>
      <w:r w:rsidRPr="00D66D7C">
        <w:t xml:space="preserve"> (Evidencia PEM)</w:t>
      </w:r>
    </w:p>
    <w:p w:rsidR="00177CD4" w:rsidRPr="003C5C97" w:rsidRDefault="00177CD4" w:rsidP="00177CD4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B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13</w:t>
      </w:r>
      <w:r w:rsidRPr="00D66D7C">
        <w:t>-0</w:t>
      </w:r>
      <w:r>
        <w:t>6</w:t>
      </w:r>
      <w:r w:rsidRPr="00D66D7C">
        <w:t>-2018 de 08:00 a 09:30 (Evidencia PEM)</w:t>
      </w:r>
    </w:p>
    <w:p w:rsidR="00177CD4" w:rsidRPr="00D66D7C" w:rsidRDefault="00177CD4" w:rsidP="00707318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 xml:space="preserve">Acompañamiento al aula área Matemática, 3C, </w:t>
      </w:r>
      <w:r w:rsidRPr="00A962CA">
        <w:rPr>
          <w:sz w:val="25"/>
          <w:lang w:val="es-ES"/>
        </w:rPr>
        <w:t>Liceo Octavio Palma Pérez</w:t>
      </w:r>
      <w:r>
        <w:t>, Arica,</w:t>
      </w:r>
      <w:r w:rsidRPr="00D66D7C">
        <w:t xml:space="preserve"> </w:t>
      </w:r>
      <w:r>
        <w:t>14-06-2018 de 09:45 a 08:00 (Evidencia PEM)</w:t>
      </w:r>
      <w:r w:rsidR="00A962CA" w:rsidRPr="00D66D7C">
        <w:rPr>
          <w:b/>
        </w:rPr>
        <w:t xml:space="preserve"> </w:t>
      </w:r>
    </w:p>
    <w:p w:rsidR="008911DE" w:rsidRPr="00A07BE7" w:rsidRDefault="008911DE" w:rsidP="008911DE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 xml:space="preserve">Acompañamiento al aula área Matemática, 4B, </w:t>
      </w:r>
      <w:r w:rsidRPr="00A3344E">
        <w:rPr>
          <w:sz w:val="25"/>
          <w:lang w:val="es-ES"/>
        </w:rPr>
        <w:t>Liceo Octavio Palma Pérez</w:t>
      </w:r>
      <w:r>
        <w:t>,</w:t>
      </w:r>
      <w:r w:rsidR="001743F2">
        <w:t xml:space="preserve"> </w:t>
      </w:r>
      <w:r w:rsidR="009E7E40">
        <w:t>Arica,</w:t>
      </w:r>
      <w:r w:rsidR="009E7E40" w:rsidRPr="00D66D7C">
        <w:t xml:space="preserve"> </w:t>
      </w:r>
      <w:r w:rsidR="009E7E40">
        <w:t>15</w:t>
      </w:r>
      <w:r>
        <w:t>-0</w:t>
      </w:r>
      <w:r w:rsidR="009E7E40">
        <w:t>6</w:t>
      </w:r>
      <w:r>
        <w:t>-2018 de 08:00 a 09:30(Evidencia PEM)</w:t>
      </w:r>
    </w:p>
    <w:p w:rsidR="009E7E40" w:rsidRPr="003C5C97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E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18</w:t>
      </w:r>
      <w:r w:rsidRPr="00D66D7C">
        <w:t>-0</w:t>
      </w:r>
      <w:r>
        <w:t>6</w:t>
      </w:r>
      <w:r w:rsidRPr="00D66D7C">
        <w:t>-2018 de 08:00 a 09:30 (Evidencia PEM)</w:t>
      </w:r>
    </w:p>
    <w:p w:rsidR="009E7E40" w:rsidRPr="003C5C97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F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19</w:t>
      </w:r>
      <w:r w:rsidRPr="00D66D7C">
        <w:t>-0</w:t>
      </w:r>
      <w:r>
        <w:t>6</w:t>
      </w:r>
      <w:r w:rsidRPr="00D66D7C">
        <w:t>-2018 de 08:00 a 09:30 (Evidencia PEM)</w:t>
      </w:r>
    </w:p>
    <w:p w:rsidR="009E7E40" w:rsidRPr="00D66D7C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>Acompañamiento al aula área Matemática, 3</w:t>
      </w:r>
      <w:r>
        <w:t>A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19</w:t>
      </w:r>
      <w:r w:rsidRPr="00D66D7C">
        <w:t>-0</w:t>
      </w:r>
      <w:r>
        <w:t>6</w:t>
      </w:r>
      <w:r w:rsidRPr="00D66D7C">
        <w:t xml:space="preserve">-2018 de </w:t>
      </w:r>
      <w:r>
        <w:t>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9E7E40" w:rsidRPr="00D66D7C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4C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20</w:t>
      </w:r>
      <w:r w:rsidRPr="00D66D7C">
        <w:t>-0</w:t>
      </w:r>
      <w:r>
        <w:t>6</w:t>
      </w:r>
      <w:r w:rsidRPr="00D66D7C">
        <w:t xml:space="preserve">-2018 de </w:t>
      </w:r>
      <w:r>
        <w:t>09</w:t>
      </w:r>
      <w:r w:rsidRPr="00D66D7C">
        <w:t>:</w:t>
      </w:r>
      <w:r>
        <w:t>45</w:t>
      </w:r>
      <w:r w:rsidRPr="00D66D7C">
        <w:t xml:space="preserve"> a </w:t>
      </w:r>
      <w:r>
        <w:t>11</w:t>
      </w:r>
      <w:r w:rsidRPr="00D66D7C">
        <w:t>:</w:t>
      </w:r>
      <w:r>
        <w:t>15</w:t>
      </w:r>
      <w:r w:rsidRPr="00D66D7C">
        <w:t xml:space="preserve"> (Evidencia PEM)</w:t>
      </w:r>
    </w:p>
    <w:p w:rsidR="009E7E40" w:rsidRPr="00D66D7C" w:rsidRDefault="009E7E40" w:rsidP="009E7E40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D66D7C">
        <w:t xml:space="preserve">Acompañamiento al aula área Matemática, </w:t>
      </w:r>
      <w:r>
        <w:t>4G</w:t>
      </w:r>
      <w:r w:rsidRPr="00D66D7C">
        <w:t xml:space="preserve">, </w:t>
      </w:r>
      <w:r w:rsidRPr="00D66D7C">
        <w:rPr>
          <w:sz w:val="25"/>
          <w:lang w:val="es-ES"/>
        </w:rPr>
        <w:t>Liceo Octavio Palma Pérez</w:t>
      </w:r>
      <w:r w:rsidRPr="00D66D7C">
        <w:t>,</w:t>
      </w:r>
      <w:r>
        <w:t xml:space="preserve"> Arica,</w:t>
      </w:r>
      <w:r w:rsidRPr="00D66D7C">
        <w:t xml:space="preserve"> </w:t>
      </w:r>
      <w:r>
        <w:t>20</w:t>
      </w:r>
      <w:r w:rsidRPr="00D66D7C">
        <w:t>-0</w:t>
      </w:r>
      <w:r>
        <w:t>6</w:t>
      </w:r>
      <w:r w:rsidRPr="00D66D7C">
        <w:t>-2018 de</w:t>
      </w:r>
      <w:r>
        <w:t xml:space="preserve"> 11</w:t>
      </w:r>
      <w:r w:rsidRPr="00D66D7C">
        <w:t>:</w:t>
      </w:r>
      <w:r>
        <w:t>25</w:t>
      </w:r>
      <w:r w:rsidRPr="00D66D7C">
        <w:t xml:space="preserve"> a </w:t>
      </w:r>
      <w:r>
        <w:t>12</w:t>
      </w:r>
      <w:r w:rsidRPr="00D66D7C">
        <w:t>:</w:t>
      </w:r>
      <w:r>
        <w:t>55</w:t>
      </w:r>
      <w:r w:rsidRPr="00D66D7C">
        <w:t xml:space="preserve"> (Evidencia PEM)</w:t>
      </w:r>
    </w:p>
    <w:p w:rsidR="009E7E40" w:rsidRPr="00910AC3" w:rsidRDefault="009E7E40" w:rsidP="004B6DCD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 xml:space="preserve">Acompañamiento al aula área Matemática, 4G, </w:t>
      </w:r>
      <w:r w:rsidRPr="00910AC3">
        <w:rPr>
          <w:sz w:val="25"/>
          <w:lang w:val="es-ES"/>
        </w:rPr>
        <w:t>Liceo Octavio Palma Pérez</w:t>
      </w:r>
      <w:r>
        <w:t>, Arica,</w:t>
      </w:r>
      <w:r w:rsidRPr="00D66D7C">
        <w:t xml:space="preserve"> </w:t>
      </w:r>
      <w:r>
        <w:t>22-06-2018 de 09:45 a 11:15 (Evidencia PEM)</w:t>
      </w:r>
    </w:p>
    <w:p w:rsidR="00132399" w:rsidRPr="00A07BE7" w:rsidRDefault="00B72905" w:rsidP="005E51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>
        <w:t>Se realiza el t</w:t>
      </w:r>
      <w:r w:rsidR="00132399">
        <w:t xml:space="preserve">aller </w:t>
      </w:r>
      <w:r w:rsidR="001743F2">
        <w:t xml:space="preserve">n° </w:t>
      </w:r>
      <w:r w:rsidR="00E12AB3">
        <w:t>3</w:t>
      </w:r>
      <w:r w:rsidR="001743F2">
        <w:t xml:space="preserve"> </w:t>
      </w:r>
      <w:r w:rsidR="00132399">
        <w:t xml:space="preserve"> “</w:t>
      </w:r>
      <w:r w:rsidR="00E12AB3">
        <w:t>Proyecto de Vida</w:t>
      </w:r>
      <w:r w:rsidR="00132399">
        <w:t>”</w:t>
      </w:r>
      <w:r>
        <w:t xml:space="preserve"> junto a </w:t>
      </w:r>
      <w:proofErr w:type="spellStart"/>
      <w:r w:rsidR="00E12AB3">
        <w:t>Ivone</w:t>
      </w:r>
      <w:proofErr w:type="spellEnd"/>
      <w:r w:rsidR="00E12AB3">
        <w:t xml:space="preserve"> </w:t>
      </w:r>
      <w:proofErr w:type="spellStart"/>
      <w:r w:rsidR="00E12AB3">
        <w:t>Colque</w:t>
      </w:r>
      <w:proofErr w:type="spellEnd"/>
      <w:r>
        <w:t xml:space="preserve">, </w:t>
      </w:r>
      <w:r w:rsidR="00E12AB3">
        <w:t>4D</w:t>
      </w:r>
      <w:r>
        <w:t>, Liceo Octavio Palm</w:t>
      </w:r>
      <w:r w:rsidR="00E12AB3">
        <w:t>a</w:t>
      </w:r>
      <w:r>
        <w:t xml:space="preserve"> Pérez,</w:t>
      </w:r>
      <w:r w:rsidR="001743F2">
        <w:t xml:space="preserve"> Arica,</w:t>
      </w:r>
      <w:r w:rsidR="001743F2" w:rsidRPr="00D66D7C">
        <w:t xml:space="preserve"> </w:t>
      </w:r>
      <w:r>
        <w:t xml:space="preserve"> 1</w:t>
      </w:r>
      <w:r w:rsidR="00E12AB3">
        <w:t>1</w:t>
      </w:r>
      <w:r>
        <w:t>-0</w:t>
      </w:r>
      <w:r w:rsidR="00E12AB3">
        <w:t>6</w:t>
      </w:r>
      <w:r>
        <w:t>-2018, de 13:35 a 1</w:t>
      </w:r>
      <w:r w:rsidR="00E12AB3">
        <w:t>5</w:t>
      </w:r>
      <w:r>
        <w:t>:</w:t>
      </w:r>
      <w:r w:rsidR="00E12AB3">
        <w:t>05</w:t>
      </w:r>
      <w:r>
        <w:t>.</w:t>
      </w:r>
    </w:p>
    <w:p w:rsidR="00707318" w:rsidRPr="00A07BE7" w:rsidRDefault="00707318" w:rsidP="00707318">
      <w:pPr>
        <w:tabs>
          <w:tab w:val="left" w:pos="2385"/>
        </w:tabs>
        <w:jc w:val="both"/>
        <w:rPr>
          <w:b/>
        </w:rPr>
      </w:pPr>
    </w:p>
    <w:p w:rsidR="00707318" w:rsidRPr="00A07BE7" w:rsidRDefault="00707318" w:rsidP="00707318">
      <w:pPr>
        <w:pStyle w:val="Prrafodelista"/>
        <w:numPr>
          <w:ilvl w:val="0"/>
          <w:numId w:val="4"/>
        </w:numPr>
        <w:tabs>
          <w:tab w:val="left" w:pos="2385"/>
        </w:tabs>
        <w:jc w:val="both"/>
        <w:rPr>
          <w:b/>
        </w:rPr>
      </w:pPr>
      <w:r w:rsidRPr="00A07BE7">
        <w:rPr>
          <w:b/>
        </w:rPr>
        <w:t>Subcomponente Exploración vocacional y admisión a la Educación Superior</w:t>
      </w:r>
    </w:p>
    <w:p w:rsidR="00707318" w:rsidRPr="003664DF" w:rsidRDefault="00707318" w:rsidP="00707318">
      <w:pPr>
        <w:pStyle w:val="Prrafodelista"/>
        <w:tabs>
          <w:tab w:val="left" w:pos="2385"/>
        </w:tabs>
        <w:spacing w:line="360" w:lineRule="auto"/>
        <w:jc w:val="both"/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spacing w:before="240" w:line="360" w:lineRule="auto"/>
        <w:jc w:val="both"/>
        <w:rPr>
          <w:b/>
        </w:rPr>
      </w:pPr>
      <w:r w:rsidRPr="006323A3">
        <w:rPr>
          <w:b/>
        </w:rPr>
        <w:t>ACTIVIDADES COMPLEMENTARIAS REALIZADAS DURANTE EL MES</w:t>
      </w:r>
    </w:p>
    <w:p w:rsidR="00707318" w:rsidRPr="006323A3" w:rsidRDefault="00707318" w:rsidP="00707318">
      <w:pPr>
        <w:pStyle w:val="Prrafodelista"/>
        <w:tabs>
          <w:tab w:val="left" w:pos="2385"/>
        </w:tabs>
        <w:spacing w:before="240" w:line="360" w:lineRule="auto"/>
        <w:ind w:left="1080"/>
        <w:jc w:val="both"/>
        <w:rPr>
          <w:b/>
        </w:rPr>
      </w:pPr>
    </w:p>
    <w:p w:rsidR="000F231C" w:rsidRDefault="000F231C" w:rsidP="000F231C">
      <w:pPr>
        <w:pStyle w:val="Prrafodelista"/>
        <w:numPr>
          <w:ilvl w:val="1"/>
          <w:numId w:val="4"/>
        </w:numPr>
        <w:tabs>
          <w:tab w:val="left" w:pos="2385"/>
        </w:tabs>
        <w:spacing w:line="360" w:lineRule="auto"/>
        <w:jc w:val="both"/>
      </w:pPr>
      <w:r>
        <w:t>No se reportan actividades para este subcomponente.</w:t>
      </w:r>
    </w:p>
    <w:p w:rsidR="00707318" w:rsidRDefault="00707318" w:rsidP="00707318">
      <w:pPr>
        <w:tabs>
          <w:tab w:val="left" w:pos="2385"/>
        </w:tabs>
        <w:spacing w:line="360" w:lineRule="auto"/>
        <w:jc w:val="both"/>
      </w:pPr>
    </w:p>
    <w:p w:rsidR="00707318" w:rsidRDefault="00707318" w:rsidP="00707318">
      <w:pPr>
        <w:pStyle w:val="Prrafodelista"/>
        <w:numPr>
          <w:ilvl w:val="0"/>
          <w:numId w:val="1"/>
        </w:numPr>
        <w:tabs>
          <w:tab w:val="left" w:pos="2385"/>
        </w:tabs>
        <w:spacing w:line="360" w:lineRule="auto"/>
        <w:jc w:val="both"/>
        <w:rPr>
          <w:b/>
        </w:rPr>
      </w:pPr>
      <w:r w:rsidRPr="000E4D2C">
        <w:rPr>
          <w:b/>
        </w:rPr>
        <w:t>CONTINGENCIAS, OBSERVACIONES Y SUGERENCIAS DE MEJORA</w:t>
      </w:r>
    </w:p>
    <w:p w:rsidR="00EB1EC1" w:rsidRPr="00EB1EC1" w:rsidRDefault="0066181A" w:rsidP="00EB1EC1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lastRenderedPageBreak/>
        <w:t xml:space="preserve">Se </w:t>
      </w:r>
      <w:r w:rsidR="00EB1EC1">
        <w:t>cancela el acomp</w:t>
      </w:r>
      <w:r w:rsidR="00EB1EC1" w:rsidRPr="00EB1EC1">
        <w:t>a</w:t>
      </w:r>
      <w:r w:rsidR="00EB1EC1">
        <w:t>ña</w:t>
      </w:r>
      <w:r w:rsidR="00EB1EC1" w:rsidRPr="00EB1EC1">
        <w:t xml:space="preserve">miento </w:t>
      </w:r>
      <w:r w:rsidR="001744E0">
        <w:t xml:space="preserve">en el </w:t>
      </w:r>
      <w:r w:rsidR="00EB1EC1" w:rsidRPr="00EB1EC1">
        <w:t xml:space="preserve"> aula área Matemática, 4D, </w:t>
      </w:r>
      <w:r w:rsidR="00EB1EC1" w:rsidRPr="00EB1EC1">
        <w:rPr>
          <w:sz w:val="25"/>
          <w:lang w:val="es-ES"/>
        </w:rPr>
        <w:t>Liceo Octavio Palma Pérez</w:t>
      </w:r>
      <w:r w:rsidR="00EB1EC1" w:rsidRPr="00EB1EC1">
        <w:t>, Arica, 29-05-2018 de 13:35 a 15:05 (Evidencia PEM)</w:t>
      </w:r>
    </w:p>
    <w:p w:rsidR="00EB1EC1" w:rsidRPr="001744E0" w:rsidRDefault="001744E0" w:rsidP="00EB1EC1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EB1EC1" w:rsidRPr="001744E0">
        <w:t xml:space="preserve">, 3G, </w:t>
      </w:r>
      <w:r w:rsidR="00EB1EC1" w:rsidRPr="001744E0">
        <w:rPr>
          <w:sz w:val="25"/>
          <w:lang w:val="es-ES"/>
        </w:rPr>
        <w:t>Liceo Octavio Palma Pérez</w:t>
      </w:r>
      <w:r w:rsidR="00EB1EC1" w:rsidRPr="001744E0">
        <w:t>, Arica, 30-05-2018 de 13:35 a 14:20 (Evidencia PEM)</w:t>
      </w:r>
    </w:p>
    <w:p w:rsidR="009D13DA" w:rsidRPr="001744E0" w:rsidRDefault="001744E0" w:rsidP="009D13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9D13DA" w:rsidRPr="001744E0">
        <w:t xml:space="preserve">, 4B, </w:t>
      </w:r>
      <w:r w:rsidR="009D13DA" w:rsidRPr="001744E0">
        <w:rPr>
          <w:sz w:val="25"/>
          <w:lang w:val="es-ES"/>
        </w:rPr>
        <w:t>Liceo Octavio Palma Pérez</w:t>
      </w:r>
      <w:r w:rsidR="009D13DA" w:rsidRPr="001744E0">
        <w:t>, Arica, 01-06-2018 de 08:00 a 09:30 (Evidencia PEM)</w:t>
      </w:r>
    </w:p>
    <w:p w:rsidR="009D13DA" w:rsidRPr="001744E0" w:rsidRDefault="001744E0" w:rsidP="009D13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9D13DA" w:rsidRPr="001744E0">
        <w:t xml:space="preserve">, 4G, </w:t>
      </w:r>
      <w:r w:rsidR="009D13DA" w:rsidRPr="001744E0">
        <w:rPr>
          <w:sz w:val="25"/>
          <w:lang w:val="es-ES"/>
        </w:rPr>
        <w:t>Liceo Octavio Palma Pérez</w:t>
      </w:r>
      <w:r w:rsidR="009D13DA" w:rsidRPr="001744E0">
        <w:t>, Arica, 01-06-2018 de 09:45 a 11:15 (Evidencia PEM)</w:t>
      </w:r>
    </w:p>
    <w:p w:rsidR="009D13DA" w:rsidRPr="001744E0" w:rsidRDefault="001744E0" w:rsidP="009D13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9D13DA" w:rsidRPr="001744E0">
        <w:t xml:space="preserve">, 3E, </w:t>
      </w:r>
      <w:r w:rsidR="009D13DA" w:rsidRPr="001744E0">
        <w:rPr>
          <w:sz w:val="25"/>
          <w:lang w:val="es-ES"/>
        </w:rPr>
        <w:t>Liceo Octavio Palma Pérez</w:t>
      </w:r>
      <w:r w:rsidR="009D13DA" w:rsidRPr="001744E0">
        <w:t>, Arica, 04-06-2018 de 08:00 a 09:30 (E</w:t>
      </w:r>
      <w:bookmarkStart w:id="0" w:name="_GoBack"/>
      <w:bookmarkEnd w:id="0"/>
      <w:r w:rsidR="009D13DA" w:rsidRPr="001744E0">
        <w:t>videncia PEM)</w:t>
      </w:r>
    </w:p>
    <w:p w:rsidR="009D13DA" w:rsidRPr="001744E0" w:rsidRDefault="001744E0" w:rsidP="009D13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9D13DA" w:rsidRPr="001744E0">
        <w:t xml:space="preserve">, 3G, </w:t>
      </w:r>
      <w:r w:rsidR="009D13DA" w:rsidRPr="001744E0">
        <w:rPr>
          <w:sz w:val="25"/>
          <w:lang w:val="es-ES"/>
        </w:rPr>
        <w:t>Liceo Octavio Palma Pérez</w:t>
      </w:r>
      <w:r w:rsidR="009D13DA" w:rsidRPr="001744E0">
        <w:t>, Arica, 06-06-2018 de 13:35 a 14:20 (Evidencia PEM)</w:t>
      </w:r>
    </w:p>
    <w:p w:rsidR="009D13DA" w:rsidRPr="001744E0" w:rsidRDefault="001744E0" w:rsidP="009D13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9D13DA" w:rsidRPr="001744E0">
        <w:t xml:space="preserve">, 4B, </w:t>
      </w:r>
      <w:r w:rsidR="009D13DA" w:rsidRPr="001744E0">
        <w:rPr>
          <w:sz w:val="25"/>
          <w:lang w:val="es-ES"/>
        </w:rPr>
        <w:t>Liceo Octavio Palma Pérez</w:t>
      </w:r>
      <w:r w:rsidR="009D13DA" w:rsidRPr="001744E0">
        <w:t>, Arica, 08-06-2018 de 08:00 a 09:30 (Evidencia PEM)</w:t>
      </w:r>
    </w:p>
    <w:p w:rsidR="009D13DA" w:rsidRPr="001744E0" w:rsidRDefault="001744E0" w:rsidP="009D13DA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9D13DA" w:rsidRPr="001744E0">
        <w:t xml:space="preserve">, 4G, </w:t>
      </w:r>
      <w:r w:rsidR="009D13DA" w:rsidRPr="001744E0">
        <w:rPr>
          <w:sz w:val="25"/>
          <w:lang w:val="es-ES"/>
        </w:rPr>
        <w:t>Liceo Octavio Palma Pérez</w:t>
      </w:r>
      <w:r w:rsidR="009D13DA" w:rsidRPr="001744E0">
        <w:t>, Arica, 08-06-2018 de 09:45 a 11:15 (Evidencia PEM)</w:t>
      </w:r>
      <w:r w:rsidR="009D13DA" w:rsidRPr="001744E0">
        <w:rPr>
          <w:b/>
        </w:rPr>
        <w:t xml:space="preserve"> 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4C,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13-06-2018 de 09:45 a 11:15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4G,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13-06-2018 de 11:25 a 12:55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3G,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13-06-2018 de 13:35 a 14:20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3H,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14-06-2018 de 09:45 a 11:25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4G,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15-06-2018 de 09:45 a 11:15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4D,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19-06-2018 de 13:35 a 15:05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3B,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20-06-2018 de 08:00 a 09:30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3G,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20-06-2018 de 13:35 a 14:20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3C,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21-06-2018 de 09:45 a 08:00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3H,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21-06-2018 de 09:45 a 11:25 (Evidencia PEM)</w:t>
      </w:r>
    </w:p>
    <w:p w:rsidR="00311625" w:rsidRPr="001744E0" w:rsidRDefault="001744E0" w:rsidP="00311625">
      <w:pPr>
        <w:pStyle w:val="Prrafodelista"/>
        <w:numPr>
          <w:ilvl w:val="0"/>
          <w:numId w:val="3"/>
        </w:numPr>
        <w:tabs>
          <w:tab w:val="left" w:pos="2385"/>
        </w:tabs>
        <w:jc w:val="both"/>
        <w:rPr>
          <w:b/>
        </w:rPr>
      </w:pPr>
      <w:r w:rsidRPr="00EB1EC1">
        <w:t xml:space="preserve">Se </w:t>
      </w:r>
      <w:r>
        <w:t>cancela el acomp</w:t>
      </w:r>
      <w:r w:rsidRPr="00EB1EC1">
        <w:t>a</w:t>
      </w:r>
      <w:r>
        <w:t>ña</w:t>
      </w:r>
      <w:r w:rsidRPr="00EB1EC1">
        <w:t xml:space="preserve">miento </w:t>
      </w:r>
      <w:r>
        <w:t xml:space="preserve">en el </w:t>
      </w:r>
      <w:r w:rsidRPr="00EB1EC1">
        <w:t xml:space="preserve"> aula área Matemática</w:t>
      </w:r>
      <w:r w:rsidR="00311625" w:rsidRPr="001744E0">
        <w:t xml:space="preserve">, 4B, </w:t>
      </w:r>
      <w:r w:rsidR="00311625" w:rsidRPr="001744E0">
        <w:rPr>
          <w:sz w:val="25"/>
          <w:lang w:val="es-ES"/>
        </w:rPr>
        <w:t>Liceo Octavio Palma Pérez</w:t>
      </w:r>
      <w:r w:rsidR="00311625" w:rsidRPr="001744E0">
        <w:t>, Arica, 22-06-2018 de 08:00 a 09:30(Evidencia PEM)</w:t>
      </w:r>
    </w:p>
    <w:p w:rsidR="00EB1EC1" w:rsidRPr="00EB1EC1" w:rsidRDefault="00EB1EC1" w:rsidP="001744E0">
      <w:pPr>
        <w:pStyle w:val="Prrafodelista"/>
        <w:tabs>
          <w:tab w:val="left" w:pos="2385"/>
        </w:tabs>
        <w:ind w:left="1068"/>
        <w:jc w:val="both"/>
        <w:rPr>
          <w:b/>
        </w:rPr>
      </w:pPr>
    </w:p>
    <w:p w:rsidR="00B42582" w:rsidRPr="00DF30E5" w:rsidRDefault="00B42582" w:rsidP="001744E0">
      <w:pPr>
        <w:pStyle w:val="Prrafodelista"/>
        <w:tabs>
          <w:tab w:val="left" w:pos="2385"/>
        </w:tabs>
        <w:ind w:left="1440"/>
        <w:jc w:val="both"/>
        <w:rPr>
          <w:b/>
        </w:rPr>
      </w:pPr>
    </w:p>
    <w:p w:rsidR="00707318" w:rsidRDefault="00707318" w:rsidP="00707318">
      <w:pPr>
        <w:tabs>
          <w:tab w:val="left" w:pos="2385"/>
        </w:tabs>
        <w:spacing w:line="360" w:lineRule="auto"/>
        <w:jc w:val="both"/>
        <w:rPr>
          <w:b/>
        </w:rPr>
      </w:pPr>
      <w:r>
        <w:br/>
      </w: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C5D1D" w:rsidRPr="000E4D2C" w:rsidRDefault="007C5D1D" w:rsidP="00707318">
      <w:pPr>
        <w:tabs>
          <w:tab w:val="left" w:pos="2385"/>
        </w:tabs>
        <w:spacing w:line="360" w:lineRule="auto"/>
        <w:jc w:val="both"/>
        <w:rPr>
          <w:b/>
        </w:rPr>
      </w:pPr>
    </w:p>
    <w:p w:rsidR="00707318" w:rsidRDefault="0065555A" w:rsidP="00707318">
      <w:pPr>
        <w:tabs>
          <w:tab w:val="left" w:pos="2385"/>
        </w:tabs>
        <w:rPr>
          <w:color w:val="FF0000"/>
        </w:rPr>
      </w:pPr>
      <w:r w:rsidRPr="0065555A">
        <w:rPr>
          <w:noProof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margin-left:246.8pt;margin-top:1.1pt;width:228.75pt;height:96.4pt;z-index:-2516561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" fillcolor="white [3201]" stroked="f" strokeweight=".5pt">
            <v:textbox>
              <w:txbxContent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_________________________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 xml:space="preserve">José Miguel </w:t>
                  </w:r>
                  <w:proofErr w:type="spellStart"/>
                  <w:r>
                    <w:t>Imaña</w:t>
                  </w:r>
                  <w:proofErr w:type="spellEnd"/>
                  <w:r>
                    <w:t xml:space="preserve"> Cerda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Coordinador Preparación Enseñanza Media</w:t>
                  </w:r>
                </w:p>
                <w:p w:rsidR="00707318" w:rsidRDefault="00707318" w:rsidP="00707318">
                  <w:pPr>
                    <w:spacing w:after="0" w:line="240" w:lineRule="auto"/>
                    <w:jc w:val="center"/>
                  </w:pPr>
                  <w:r>
                    <w:t>PACE – Universidad de Tarapacá</w:t>
                  </w:r>
                </w:p>
                <w:p w:rsidR="00707318" w:rsidRPr="00EA019D" w:rsidRDefault="00707318" w:rsidP="00707318">
                  <w:pPr>
                    <w:spacing w:after="0"/>
                    <w:jc w:val="center"/>
                  </w:pPr>
                </w:p>
                <w:p w:rsidR="00707318" w:rsidRDefault="00707318" w:rsidP="00707318"/>
              </w:txbxContent>
            </v:textbox>
            <w10:wrap anchorx="margin"/>
          </v:shape>
        </w:pict>
      </w:r>
      <w:r w:rsidRPr="0065555A">
        <w:rPr>
          <w:noProof/>
          <w:lang w:eastAsia="es-CL"/>
        </w:rPr>
        <w:pict>
          <v:shape id="Cuadro de texto 16" o:spid="_x0000_s1027" type="#_x0000_t202" style="position:absolute;margin-left:0;margin-top:1pt;width:228.75pt;height:115.1pt;z-index:-251657216;visibility:visible;mso-position-horizontal:lef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" fillcolor="white [3201]" stroked="f" strokeweight=".5pt">
            <v:textbox>
              <w:txbxContent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__________________________</w:t>
                  </w:r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</w:p>
                <w:p w:rsidR="00707318" w:rsidRPr="004E70BF" w:rsidRDefault="00DF30E5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 xml:space="preserve">Miguel Apaza </w:t>
                  </w:r>
                  <w:proofErr w:type="spellStart"/>
                  <w:r>
                    <w:t>Alave</w:t>
                  </w:r>
                  <w:proofErr w:type="spellEnd"/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Facilitador Preparación Enseñanza Media</w:t>
                  </w:r>
                </w:p>
                <w:p w:rsidR="00707318" w:rsidRDefault="00707318" w:rsidP="00707318">
                  <w:pPr>
                    <w:tabs>
                      <w:tab w:val="left" w:pos="2385"/>
                    </w:tabs>
                    <w:spacing w:after="0" w:line="240" w:lineRule="auto"/>
                    <w:jc w:val="center"/>
                  </w:pPr>
                  <w:r>
                    <w:t>PACE – Universidad de Tarapacá</w:t>
                  </w:r>
                </w:p>
                <w:p w:rsidR="00707318" w:rsidRDefault="00707318" w:rsidP="00707318"/>
              </w:txbxContent>
            </v:textbox>
            <w10:wrap anchorx="margin"/>
          </v:shape>
        </w:pict>
      </w:r>
    </w:p>
    <w:sectPr w:rsidR="00707318" w:rsidSect="00A809A7">
      <w:headerReference w:type="default" r:id="rId7"/>
      <w:pgSz w:w="12240" w:h="15840" w:code="1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4D7" w:rsidRDefault="009F64D7" w:rsidP="00A809A7">
      <w:pPr>
        <w:spacing w:after="0" w:line="240" w:lineRule="auto"/>
      </w:pPr>
      <w:r>
        <w:separator/>
      </w:r>
    </w:p>
  </w:endnote>
  <w:endnote w:type="continuationSeparator" w:id="0">
    <w:p w:rsidR="009F64D7" w:rsidRDefault="009F64D7" w:rsidP="00A8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4D7" w:rsidRDefault="009F64D7" w:rsidP="00A809A7">
      <w:pPr>
        <w:spacing w:after="0" w:line="240" w:lineRule="auto"/>
      </w:pPr>
      <w:r>
        <w:separator/>
      </w:r>
    </w:p>
  </w:footnote>
  <w:footnote w:type="continuationSeparator" w:id="0">
    <w:p w:rsidR="009F64D7" w:rsidRDefault="009F64D7" w:rsidP="00A80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A7" w:rsidRDefault="00A809A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4323080</wp:posOffset>
          </wp:positionH>
          <wp:positionV relativeFrom="paragraph">
            <wp:posOffset>-287020</wp:posOffset>
          </wp:positionV>
          <wp:extent cx="1222375" cy="828040"/>
          <wp:effectExtent l="0" t="0" r="0" b="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2637155</wp:posOffset>
          </wp:positionH>
          <wp:positionV relativeFrom="paragraph">
            <wp:posOffset>-277495</wp:posOffset>
          </wp:positionV>
          <wp:extent cx="1254760" cy="781050"/>
          <wp:effectExtent l="0" t="0" r="2540" b="0"/>
          <wp:wrapThrough wrapText="bothSides">
            <wp:wrapPolygon edited="0">
              <wp:start x="0" y="0"/>
              <wp:lineTo x="0" y="21073"/>
              <wp:lineTo x="21316" y="21073"/>
              <wp:lineTo x="21316" y="0"/>
              <wp:lineTo x="0" y="0"/>
            </wp:wrapPolygon>
          </wp:wrapThrough>
          <wp:docPr id="8" name="Imagen 8" descr="16-Logo-PACE-Varia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8" descr="16-Logo-PACE-Variant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-23451</wp:posOffset>
          </wp:positionH>
          <wp:positionV relativeFrom="paragraph">
            <wp:posOffset>-250606</wp:posOffset>
          </wp:positionV>
          <wp:extent cx="1476375" cy="724535"/>
          <wp:effectExtent l="0" t="0" r="9525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4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6F7"/>
    <w:multiLevelType w:val="hybridMultilevel"/>
    <w:tmpl w:val="DD56ACBC"/>
    <w:lvl w:ilvl="0" w:tplc="38989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73CD"/>
    <w:multiLevelType w:val="hybridMultilevel"/>
    <w:tmpl w:val="593A6540"/>
    <w:lvl w:ilvl="0" w:tplc="6DDAB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989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B0059"/>
    <w:multiLevelType w:val="hybridMultilevel"/>
    <w:tmpl w:val="64883868"/>
    <w:lvl w:ilvl="0" w:tplc="F4EC8DCC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ED6F26"/>
    <w:multiLevelType w:val="hybridMultilevel"/>
    <w:tmpl w:val="B32ADF30"/>
    <w:lvl w:ilvl="0" w:tplc="AF78FC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8989DF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D717F9"/>
    <w:rsid w:val="00047576"/>
    <w:rsid w:val="000476A9"/>
    <w:rsid w:val="00050290"/>
    <w:rsid w:val="00093351"/>
    <w:rsid w:val="000F069B"/>
    <w:rsid w:val="000F231C"/>
    <w:rsid w:val="00132399"/>
    <w:rsid w:val="00156011"/>
    <w:rsid w:val="001721FF"/>
    <w:rsid w:val="001743F2"/>
    <w:rsid w:val="001744E0"/>
    <w:rsid w:val="00177CD4"/>
    <w:rsid w:val="0018088C"/>
    <w:rsid w:val="001C47A2"/>
    <w:rsid w:val="001E2C2F"/>
    <w:rsid w:val="00257619"/>
    <w:rsid w:val="0027016C"/>
    <w:rsid w:val="00277110"/>
    <w:rsid w:val="0028506E"/>
    <w:rsid w:val="002A7DEB"/>
    <w:rsid w:val="002C324E"/>
    <w:rsid w:val="00311625"/>
    <w:rsid w:val="0034007C"/>
    <w:rsid w:val="003461EE"/>
    <w:rsid w:val="003B3873"/>
    <w:rsid w:val="003C5C97"/>
    <w:rsid w:val="003E3AE0"/>
    <w:rsid w:val="00400D2B"/>
    <w:rsid w:val="00427248"/>
    <w:rsid w:val="004306DE"/>
    <w:rsid w:val="004A4ADE"/>
    <w:rsid w:val="004B1294"/>
    <w:rsid w:val="004B6DCD"/>
    <w:rsid w:val="004C1AD2"/>
    <w:rsid w:val="004F6057"/>
    <w:rsid w:val="005256AC"/>
    <w:rsid w:val="00570547"/>
    <w:rsid w:val="00577AB8"/>
    <w:rsid w:val="005C4F85"/>
    <w:rsid w:val="005E51DA"/>
    <w:rsid w:val="00620E2B"/>
    <w:rsid w:val="00646966"/>
    <w:rsid w:val="0065262D"/>
    <w:rsid w:val="0065555A"/>
    <w:rsid w:val="0066181A"/>
    <w:rsid w:val="00692F8C"/>
    <w:rsid w:val="00694C14"/>
    <w:rsid w:val="006A43EE"/>
    <w:rsid w:val="007042BC"/>
    <w:rsid w:val="0070657C"/>
    <w:rsid w:val="00707318"/>
    <w:rsid w:val="00772FE2"/>
    <w:rsid w:val="00776B6C"/>
    <w:rsid w:val="007C5D1D"/>
    <w:rsid w:val="007E08C1"/>
    <w:rsid w:val="00801E13"/>
    <w:rsid w:val="008145E5"/>
    <w:rsid w:val="008452EF"/>
    <w:rsid w:val="00853D38"/>
    <w:rsid w:val="00854618"/>
    <w:rsid w:val="00855653"/>
    <w:rsid w:val="00887AEA"/>
    <w:rsid w:val="008911DE"/>
    <w:rsid w:val="00893E56"/>
    <w:rsid w:val="008D5ACA"/>
    <w:rsid w:val="008E55CC"/>
    <w:rsid w:val="00910AC3"/>
    <w:rsid w:val="009161BF"/>
    <w:rsid w:val="00984CEC"/>
    <w:rsid w:val="00997DDB"/>
    <w:rsid w:val="009D13DA"/>
    <w:rsid w:val="009E5EDC"/>
    <w:rsid w:val="009E73BA"/>
    <w:rsid w:val="009E7E40"/>
    <w:rsid w:val="009F64D7"/>
    <w:rsid w:val="00A31798"/>
    <w:rsid w:val="00A4121F"/>
    <w:rsid w:val="00A7496A"/>
    <w:rsid w:val="00A809A7"/>
    <w:rsid w:val="00A962CA"/>
    <w:rsid w:val="00AA4D9B"/>
    <w:rsid w:val="00B00D21"/>
    <w:rsid w:val="00B24E3B"/>
    <w:rsid w:val="00B42582"/>
    <w:rsid w:val="00B72905"/>
    <w:rsid w:val="00B812ED"/>
    <w:rsid w:val="00B87F20"/>
    <w:rsid w:val="00BE374A"/>
    <w:rsid w:val="00C24A94"/>
    <w:rsid w:val="00C50694"/>
    <w:rsid w:val="00C5249C"/>
    <w:rsid w:val="00C53376"/>
    <w:rsid w:val="00CA7631"/>
    <w:rsid w:val="00CB78D8"/>
    <w:rsid w:val="00CF189E"/>
    <w:rsid w:val="00CF3B0D"/>
    <w:rsid w:val="00D10A5F"/>
    <w:rsid w:val="00D62BF6"/>
    <w:rsid w:val="00D66D7C"/>
    <w:rsid w:val="00D717F9"/>
    <w:rsid w:val="00DA0823"/>
    <w:rsid w:val="00DF30E5"/>
    <w:rsid w:val="00E12AB3"/>
    <w:rsid w:val="00E31CED"/>
    <w:rsid w:val="00E45475"/>
    <w:rsid w:val="00E54BDA"/>
    <w:rsid w:val="00EA71D5"/>
    <w:rsid w:val="00EB1EC1"/>
    <w:rsid w:val="00ED0133"/>
    <w:rsid w:val="00EE7B96"/>
    <w:rsid w:val="00F4754D"/>
    <w:rsid w:val="00F91409"/>
    <w:rsid w:val="00F92CE2"/>
    <w:rsid w:val="00FC395A"/>
    <w:rsid w:val="00FF3238"/>
    <w:rsid w:val="00FF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9A7"/>
  </w:style>
  <w:style w:type="paragraph" w:styleId="Piedepgina">
    <w:name w:val="footer"/>
    <w:basedOn w:val="Normal"/>
    <w:link w:val="PiedepginaCar"/>
    <w:uiPriority w:val="99"/>
    <w:unhideWhenUsed/>
    <w:rsid w:val="00A80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9A7"/>
  </w:style>
  <w:style w:type="paragraph" w:styleId="Textoindependiente">
    <w:name w:val="Body Text"/>
    <w:basedOn w:val="Normal"/>
    <w:link w:val="TextoindependienteCar"/>
    <w:uiPriority w:val="1"/>
    <w:qFormat/>
    <w:rsid w:val="00A809A7"/>
    <w:pPr>
      <w:widowControl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809A7"/>
    <w:rPr>
      <w:rFonts w:ascii="Calibri" w:eastAsia="Calibri" w:hAnsi="Calibri" w:cs="Calibri"/>
      <w:b/>
      <w:bCs/>
      <w:lang w:val="en-US"/>
    </w:rPr>
  </w:style>
  <w:style w:type="table" w:styleId="Tablaconcuadrcula">
    <w:name w:val="Table Grid"/>
    <w:basedOn w:val="Tablanormal"/>
    <w:uiPriority w:val="39"/>
    <w:rsid w:val="00A809A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7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PACE%202018%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PACE 2018 </Template>
  <TotalTime>32</TotalTime>
  <Pages>4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Apaza</cp:lastModifiedBy>
  <cp:revision>12</cp:revision>
  <dcterms:created xsi:type="dcterms:W3CDTF">2018-06-26T21:02:00Z</dcterms:created>
  <dcterms:modified xsi:type="dcterms:W3CDTF">2018-06-26T21:39:00Z</dcterms:modified>
</cp:coreProperties>
</file>